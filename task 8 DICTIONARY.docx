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498"/>
        <w:gridCol w:w="2354"/>
        <w:gridCol w:w="2362"/>
        <w:gridCol w:w="2362"/>
      </w:tblGrid>
      <w:tr w:rsidR="00561B12" w:rsidTr="00561B12">
        <w:tc>
          <w:tcPr>
            <w:tcW w:w="2394" w:type="dxa"/>
          </w:tcPr>
          <w:p w:rsidR="00561B12" w:rsidRDefault="00561B12" w:rsidP="00561B12">
            <w:pPr>
              <w:jc w:val="center"/>
            </w:pPr>
            <w:r>
              <w:t>DICTIONARY</w:t>
            </w:r>
          </w:p>
        </w:tc>
        <w:tc>
          <w:tcPr>
            <w:tcW w:w="2394" w:type="dxa"/>
          </w:tcPr>
          <w:p w:rsidR="00561B12" w:rsidRDefault="00561B12" w:rsidP="00561B12">
            <w:pPr>
              <w:jc w:val="center"/>
            </w:pPr>
            <w:r>
              <w:t>LIST</w:t>
            </w:r>
          </w:p>
        </w:tc>
        <w:tc>
          <w:tcPr>
            <w:tcW w:w="2394" w:type="dxa"/>
          </w:tcPr>
          <w:p w:rsidR="00561B12" w:rsidRDefault="00561B12" w:rsidP="00561B12">
            <w:pPr>
              <w:jc w:val="center"/>
            </w:pPr>
            <w:r>
              <w:t>SET</w:t>
            </w:r>
          </w:p>
        </w:tc>
        <w:tc>
          <w:tcPr>
            <w:tcW w:w="2394" w:type="dxa"/>
          </w:tcPr>
          <w:p w:rsidR="00561B12" w:rsidRDefault="00561B12" w:rsidP="00561B12">
            <w:pPr>
              <w:jc w:val="center"/>
            </w:pPr>
            <w:r>
              <w:t>TUPLE</w:t>
            </w:r>
          </w:p>
        </w:tc>
      </w:tr>
      <w:tr w:rsidR="00561B12" w:rsidTr="00561B12">
        <w:tc>
          <w:tcPr>
            <w:tcW w:w="2394" w:type="dxa"/>
          </w:tcPr>
          <w:p w:rsidR="00561B12" w:rsidRDefault="00561B12" w:rsidP="00561B12">
            <w:r>
              <w:t>1)It is defined under curly bracket {}</w:t>
            </w:r>
          </w:p>
        </w:tc>
        <w:tc>
          <w:tcPr>
            <w:tcW w:w="2394" w:type="dxa"/>
          </w:tcPr>
          <w:p w:rsidR="00561B12" w:rsidRDefault="00561B12" w:rsidP="00561B12">
            <w:r>
              <w:t>1)It is defined under square bracket []</w:t>
            </w:r>
          </w:p>
        </w:tc>
        <w:tc>
          <w:tcPr>
            <w:tcW w:w="2394" w:type="dxa"/>
          </w:tcPr>
          <w:p w:rsidR="00561B12" w:rsidRDefault="00561B12" w:rsidP="00561B12">
            <w:r>
              <w:t>1)It is defined under curly bracket {}</w:t>
            </w:r>
          </w:p>
        </w:tc>
        <w:tc>
          <w:tcPr>
            <w:tcW w:w="2394" w:type="dxa"/>
          </w:tcPr>
          <w:p w:rsidR="00561B12" w:rsidRDefault="00561B12" w:rsidP="00561B12">
            <w:r>
              <w:t>1)It is defined under or parenthesis  round bracket ()</w:t>
            </w:r>
          </w:p>
        </w:tc>
      </w:tr>
      <w:tr w:rsidR="00561B12" w:rsidTr="00561B12">
        <w:tc>
          <w:tcPr>
            <w:tcW w:w="2394" w:type="dxa"/>
          </w:tcPr>
          <w:p w:rsidR="00561B12" w:rsidRDefault="00561B12" w:rsidP="00561B12">
            <w:r>
              <w:t>2) Dictionary is mutable</w:t>
            </w:r>
          </w:p>
        </w:tc>
        <w:tc>
          <w:tcPr>
            <w:tcW w:w="2394" w:type="dxa"/>
          </w:tcPr>
          <w:p w:rsidR="00561B12" w:rsidRDefault="00561B12" w:rsidP="00561B12">
            <w:r>
              <w:t>2)List  is mutable</w:t>
            </w:r>
          </w:p>
        </w:tc>
        <w:tc>
          <w:tcPr>
            <w:tcW w:w="2394" w:type="dxa"/>
          </w:tcPr>
          <w:p w:rsidR="00561B12" w:rsidRDefault="00561B12" w:rsidP="00561B12">
            <w:r>
              <w:t>2)Set is mutable</w:t>
            </w:r>
          </w:p>
        </w:tc>
        <w:tc>
          <w:tcPr>
            <w:tcW w:w="2394" w:type="dxa"/>
          </w:tcPr>
          <w:p w:rsidR="00561B12" w:rsidRDefault="00561B12" w:rsidP="00561B12">
            <w:r>
              <w:t>2)</w:t>
            </w:r>
            <w:proofErr w:type="spellStart"/>
            <w:r>
              <w:t>Tuple</w:t>
            </w:r>
            <w:proofErr w:type="spellEnd"/>
            <w:r>
              <w:t xml:space="preserve">  is immutable</w:t>
            </w:r>
          </w:p>
        </w:tc>
      </w:tr>
      <w:tr w:rsidR="00561B12" w:rsidTr="00561B12">
        <w:tc>
          <w:tcPr>
            <w:tcW w:w="2394" w:type="dxa"/>
          </w:tcPr>
          <w:p w:rsidR="00561B12" w:rsidRDefault="00561B12" w:rsidP="00561B12">
            <w:r>
              <w:t>3)order doesn’t matter     in dictionary</w:t>
            </w:r>
          </w:p>
        </w:tc>
        <w:tc>
          <w:tcPr>
            <w:tcW w:w="2394" w:type="dxa"/>
          </w:tcPr>
          <w:p w:rsidR="00561B12" w:rsidRDefault="00561B12" w:rsidP="00561B12">
            <w:r>
              <w:t>3)</w:t>
            </w:r>
            <w:r w:rsidR="0021087B">
              <w:t>It is order collection of items</w:t>
            </w:r>
          </w:p>
        </w:tc>
        <w:tc>
          <w:tcPr>
            <w:tcW w:w="2394" w:type="dxa"/>
          </w:tcPr>
          <w:p w:rsidR="00561B12" w:rsidRDefault="0021087B" w:rsidP="00561B12">
            <w:r>
              <w:t>3)It is unordered collection of items</w:t>
            </w:r>
          </w:p>
        </w:tc>
        <w:tc>
          <w:tcPr>
            <w:tcW w:w="2394" w:type="dxa"/>
          </w:tcPr>
          <w:p w:rsidR="00561B12" w:rsidRDefault="0021087B" w:rsidP="00561B12">
            <w:r>
              <w:t>3)It is order of collection of items</w:t>
            </w:r>
          </w:p>
        </w:tc>
      </w:tr>
      <w:tr w:rsidR="00561B12" w:rsidTr="00561B12">
        <w:tc>
          <w:tcPr>
            <w:tcW w:w="2394" w:type="dxa"/>
          </w:tcPr>
          <w:p w:rsidR="00561B12" w:rsidRDefault="0021087B" w:rsidP="00561B12">
            <w:r>
              <w:t>4)can’t change keys in a dictionary</w:t>
            </w:r>
          </w:p>
        </w:tc>
        <w:tc>
          <w:tcPr>
            <w:tcW w:w="2394" w:type="dxa"/>
          </w:tcPr>
          <w:p w:rsidR="00561B12" w:rsidRDefault="0021087B" w:rsidP="00561B12">
            <w:r>
              <w:t>4)Items in list can be replaced or changed</w:t>
            </w:r>
          </w:p>
        </w:tc>
        <w:tc>
          <w:tcPr>
            <w:tcW w:w="2394" w:type="dxa"/>
          </w:tcPr>
          <w:p w:rsidR="00561B12" w:rsidRDefault="0021087B" w:rsidP="00561B12">
            <w:r>
              <w:t>4)items in set cannot be change or replaced</w:t>
            </w:r>
          </w:p>
        </w:tc>
        <w:tc>
          <w:tcPr>
            <w:tcW w:w="2394" w:type="dxa"/>
          </w:tcPr>
          <w:p w:rsidR="00561B12" w:rsidRDefault="0021087B" w:rsidP="00561B12">
            <w:r>
              <w:t xml:space="preserve">4) items in </w:t>
            </w:r>
            <w:proofErr w:type="spellStart"/>
            <w:r>
              <w:t>tuple</w:t>
            </w:r>
            <w:proofErr w:type="spellEnd"/>
            <w:r>
              <w:t xml:space="preserve"> cannot be change or replaced</w:t>
            </w:r>
          </w:p>
        </w:tc>
      </w:tr>
      <w:tr w:rsidR="00561B12" w:rsidTr="00561B12">
        <w:tc>
          <w:tcPr>
            <w:tcW w:w="2394" w:type="dxa"/>
          </w:tcPr>
          <w:p w:rsidR="00561B12" w:rsidRDefault="0021087B" w:rsidP="00561B12">
            <w:r>
              <w:t>5)Dictionary don’t support duplicates key</w:t>
            </w:r>
          </w:p>
        </w:tc>
        <w:tc>
          <w:tcPr>
            <w:tcW w:w="2394" w:type="dxa"/>
          </w:tcPr>
          <w:p w:rsidR="00561B12" w:rsidRDefault="0021087B" w:rsidP="00561B12">
            <w:r>
              <w:t>5)Duplicate values are allowed</w:t>
            </w:r>
          </w:p>
        </w:tc>
        <w:tc>
          <w:tcPr>
            <w:tcW w:w="2394" w:type="dxa"/>
          </w:tcPr>
          <w:p w:rsidR="00561B12" w:rsidRDefault="0021087B" w:rsidP="00561B12">
            <w:r>
              <w:t>5)duplicate values are not allowed</w:t>
            </w:r>
          </w:p>
        </w:tc>
        <w:tc>
          <w:tcPr>
            <w:tcW w:w="2394" w:type="dxa"/>
          </w:tcPr>
          <w:p w:rsidR="00561B12" w:rsidRDefault="0021087B" w:rsidP="00561B12">
            <w:r>
              <w:t xml:space="preserve">5)Duplicate values are allowed </w:t>
            </w:r>
          </w:p>
        </w:tc>
      </w:tr>
      <w:tr w:rsidR="00561B12" w:rsidTr="00561B12">
        <w:tc>
          <w:tcPr>
            <w:tcW w:w="2394" w:type="dxa"/>
          </w:tcPr>
          <w:p w:rsidR="00561B12" w:rsidRDefault="0021087B" w:rsidP="00561B12">
            <w:r>
              <w:t xml:space="preserve">6)Indexing and slicing is not possible </w:t>
            </w:r>
          </w:p>
        </w:tc>
        <w:tc>
          <w:tcPr>
            <w:tcW w:w="2394" w:type="dxa"/>
          </w:tcPr>
          <w:p w:rsidR="00561B12" w:rsidRDefault="0021087B" w:rsidP="00561B12">
            <w:r>
              <w:t>6)</w:t>
            </w:r>
            <w:r w:rsidR="00F47553">
              <w:t xml:space="preserve"> Indexing and slicing is  possible</w:t>
            </w:r>
          </w:p>
        </w:tc>
        <w:tc>
          <w:tcPr>
            <w:tcW w:w="2394" w:type="dxa"/>
          </w:tcPr>
          <w:p w:rsidR="00561B12" w:rsidRDefault="00F47553" w:rsidP="00561B12">
            <w:r>
              <w:t>6) Indexing and slicing is not possible</w:t>
            </w:r>
          </w:p>
        </w:tc>
        <w:tc>
          <w:tcPr>
            <w:tcW w:w="2394" w:type="dxa"/>
          </w:tcPr>
          <w:p w:rsidR="00561B12" w:rsidRDefault="00F47553" w:rsidP="00561B12">
            <w:r>
              <w:t>6) Indexing and slicing is  possible</w:t>
            </w:r>
          </w:p>
        </w:tc>
      </w:tr>
      <w:tr w:rsidR="00561B12" w:rsidTr="00F47553">
        <w:trPr>
          <w:trHeight w:val="575"/>
        </w:trPr>
        <w:tc>
          <w:tcPr>
            <w:tcW w:w="2394" w:type="dxa"/>
          </w:tcPr>
          <w:p w:rsidR="00561B12" w:rsidRDefault="00F47553" w:rsidP="00561B12">
            <w:proofErr w:type="spellStart"/>
            <w:r>
              <w:t>e.g:dict</w:t>
            </w:r>
            <w:proofErr w:type="spellEnd"/>
            <w:r>
              <w:t>={“brand”:”</w:t>
            </w:r>
            <w:proofErr w:type="spellStart"/>
            <w:r>
              <w:t>bajaj</w:t>
            </w:r>
            <w:proofErr w:type="spellEnd"/>
            <w:r>
              <w:t>”,</w:t>
            </w:r>
          </w:p>
          <w:p w:rsidR="00F47553" w:rsidRDefault="00F47553" w:rsidP="00561B12">
            <w:r>
              <w:t xml:space="preserve">             “modal”:”pulsar”}</w:t>
            </w:r>
          </w:p>
        </w:tc>
        <w:tc>
          <w:tcPr>
            <w:tcW w:w="2394" w:type="dxa"/>
          </w:tcPr>
          <w:p w:rsidR="00561B12" w:rsidRDefault="00F47553" w:rsidP="00561B12">
            <w:proofErr w:type="spellStart"/>
            <w:r>
              <w:t>E.g:list</w:t>
            </w:r>
            <w:proofErr w:type="spellEnd"/>
            <w:r>
              <w:t>=[1,5.5,’a’]</w:t>
            </w:r>
          </w:p>
        </w:tc>
        <w:tc>
          <w:tcPr>
            <w:tcW w:w="2394" w:type="dxa"/>
          </w:tcPr>
          <w:p w:rsidR="00561B12" w:rsidRDefault="00F47553" w:rsidP="00561B12">
            <w:r>
              <w:t>e.g:set1={1,4.4,’a’}</w:t>
            </w:r>
          </w:p>
        </w:tc>
        <w:tc>
          <w:tcPr>
            <w:tcW w:w="2394" w:type="dxa"/>
          </w:tcPr>
          <w:p w:rsidR="00561B12" w:rsidRDefault="00F47553" w:rsidP="00561B12">
            <w:proofErr w:type="spellStart"/>
            <w:r>
              <w:t>e.g:tup</w:t>
            </w:r>
            <w:proofErr w:type="spellEnd"/>
            <w:r>
              <w:t>=(1,3.5,”a”)</w:t>
            </w:r>
          </w:p>
        </w:tc>
      </w:tr>
    </w:tbl>
    <w:p w:rsidR="00161E04" w:rsidRPr="00561B12" w:rsidRDefault="00161E04" w:rsidP="00561B12"/>
    <w:sectPr w:rsidR="00161E04" w:rsidRPr="00561B12" w:rsidSect="0016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1B12"/>
    <w:rsid w:val="00161E04"/>
    <w:rsid w:val="0021087B"/>
    <w:rsid w:val="00367B80"/>
    <w:rsid w:val="00561B12"/>
    <w:rsid w:val="00F47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B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task 8 DICTIONARY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2</cp:revision>
  <dcterms:created xsi:type="dcterms:W3CDTF">2021-01-03T04:19:00Z</dcterms:created>
  <dcterms:modified xsi:type="dcterms:W3CDTF">2021-01-03T04:19:00Z</dcterms:modified>
</cp:coreProperties>
</file>